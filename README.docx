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BE364" w14:textId="77777777" w:rsidR="009D44EA" w:rsidRDefault="009D44EA" w:rsidP="009D44E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Compile: </w:t>
      </w:r>
    </w:p>
    <w:p w14:paraId="766F224E" w14:textId="77777777" w:rsidR="009D44EA" w:rsidRDefault="009D44EA" w:rsidP="009D44E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make</w:t>
      </w:r>
    </w:p>
    <w:p w14:paraId="20840645" w14:textId="77777777" w:rsidR="009D44EA" w:rsidRDefault="009D44EA" w:rsidP="009D44E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</w:rPr>
      </w:pPr>
    </w:p>
    <w:p w14:paraId="03F14954" w14:textId="77777777" w:rsidR="009D44EA" w:rsidRDefault="009D44EA" w:rsidP="009D44E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Run: </w:t>
      </w:r>
    </w:p>
    <w:p w14:paraId="5A96E133" w14:textId="1457B3AE" w:rsidR="009D44EA" w:rsidRDefault="009D44EA" w:rsidP="009D44E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$</w:t>
      </w:r>
      <w:r w:rsidR="00C27647">
        <w:rPr>
          <w:rFonts w:ascii="Helvetica" w:hAnsi="Helvetica" w:cs="Helvetica"/>
        </w:rPr>
        <w:t>./</w:t>
      </w:r>
      <w:proofErr w:type="spellStart"/>
      <w:proofErr w:type="gramEnd"/>
      <w:r>
        <w:rPr>
          <w:rFonts w:ascii="Helvetica" w:hAnsi="Helvetica" w:cs="Helvetica"/>
        </w:rPr>
        <w:t>tserver</w:t>
      </w:r>
      <w:proofErr w:type="spellEnd"/>
      <w:r>
        <w:rPr>
          <w:rFonts w:ascii="Helvetica" w:hAnsi="Helvetica" w:cs="Helvetica"/>
        </w:rPr>
        <w:t xml:space="preserve"> &lt;</w:t>
      </w:r>
      <w:proofErr w:type="spellStart"/>
      <w:r>
        <w:rPr>
          <w:rFonts w:ascii="Helvetica" w:hAnsi="Helvetica" w:cs="Helvetica"/>
        </w:rPr>
        <w:t>portno</w:t>
      </w:r>
      <w:proofErr w:type="spellEnd"/>
      <w:r>
        <w:rPr>
          <w:rFonts w:ascii="Helvetica" w:hAnsi="Helvetica" w:cs="Helvetica"/>
        </w:rPr>
        <w:t xml:space="preserve">&gt; </w:t>
      </w:r>
    </w:p>
    <w:p w14:paraId="694A3884" w14:textId="01C5A688" w:rsidR="009D44EA" w:rsidRDefault="009D44EA" w:rsidP="009D44E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$</w:t>
      </w:r>
      <w:r w:rsidR="00C27647">
        <w:rPr>
          <w:rFonts w:ascii="Helvetica" w:hAnsi="Helvetica" w:cs="Helvetica"/>
        </w:rPr>
        <w:t>./</w:t>
      </w:r>
      <w:proofErr w:type="spellStart"/>
      <w:proofErr w:type="gramEnd"/>
      <w:r>
        <w:rPr>
          <w:rFonts w:ascii="Helvetica" w:hAnsi="Helvetica" w:cs="Helvetica"/>
        </w:rPr>
        <w:t>tclient</w:t>
      </w:r>
      <w:proofErr w:type="spellEnd"/>
      <w:r>
        <w:rPr>
          <w:rFonts w:ascii="Helvetica" w:hAnsi="Helvetica" w:cs="Helvetica"/>
        </w:rPr>
        <w:t xml:space="preserve"> &lt;</w:t>
      </w:r>
      <w:proofErr w:type="spellStart"/>
      <w:r>
        <w:rPr>
          <w:rFonts w:ascii="Helvetica" w:hAnsi="Helvetica" w:cs="Helvetica"/>
        </w:rPr>
        <w:t>portno</w:t>
      </w:r>
      <w:proofErr w:type="spellEnd"/>
      <w:r>
        <w:rPr>
          <w:rFonts w:ascii="Helvetica" w:hAnsi="Helvetica" w:cs="Helvetica"/>
        </w:rPr>
        <w:t xml:space="preserve">&gt; </w:t>
      </w:r>
    </w:p>
    <w:p w14:paraId="5F671BBC" w14:textId="77777777" w:rsidR="009D44EA" w:rsidRDefault="009D44EA" w:rsidP="009D44E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</w:rPr>
      </w:pPr>
    </w:p>
    <w:p w14:paraId="119FD7D6" w14:textId="77777777" w:rsidR="009D44EA" w:rsidRDefault="009D44EA" w:rsidP="009D44E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Clean: </w:t>
      </w:r>
    </w:p>
    <w:p w14:paraId="0A1BAEB4" w14:textId="3C27ECBB" w:rsidR="00E94641" w:rsidRDefault="009D44EA" w:rsidP="009D44EA">
      <w:r>
        <w:rPr>
          <w:rFonts w:ascii="Helvetica" w:hAnsi="Helvetica" w:cs="Helvetica"/>
        </w:rPr>
        <w:t>make clean</w:t>
      </w:r>
    </w:p>
    <w:sectPr w:rsidR="00E94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D54DA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9C6C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05867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630D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C6A1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5E72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06D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38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27A6B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CE5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B403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E5A2B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64720D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72E172A"/>
    <w:multiLevelType w:val="multilevel"/>
    <w:tmpl w:val="06707A1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3"/>
  </w:num>
  <w:num w:numId="4">
    <w:abstractNumId w:val="1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4EA"/>
    <w:rsid w:val="000005E5"/>
    <w:rsid w:val="00107E04"/>
    <w:rsid w:val="00442B3C"/>
    <w:rsid w:val="009D44EA"/>
    <w:rsid w:val="00C27647"/>
    <w:rsid w:val="00D87780"/>
    <w:rsid w:val="00E9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155AF"/>
  <w15:chartTrackingRefBased/>
  <w15:docId w15:val="{8B7817B7-0509-2548-B642-9E26EF7CE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B3C"/>
  </w:style>
  <w:style w:type="paragraph" w:styleId="Heading1">
    <w:name w:val="heading 1"/>
    <w:basedOn w:val="Normal"/>
    <w:next w:val="Normal"/>
    <w:link w:val="Heading1Char"/>
    <w:uiPriority w:val="9"/>
    <w:qFormat/>
    <w:rsid w:val="00442B3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B3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B3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B3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B3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B3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B3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B3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0005E5"/>
    <w:pPr>
      <w:spacing w:after="200" w:line="240" w:lineRule="auto"/>
    </w:pPr>
    <w:rPr>
      <w:i/>
      <w:iCs/>
      <w:color w:val="6E747A" w:themeColor="text2"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E5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005E5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005E5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005E5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005E5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005E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5E5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5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5E5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05E5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05E5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0005E5"/>
    <w:pPr>
      <w:spacing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05E5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5E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0005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005E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05E5"/>
    <w:rPr>
      <w:rFonts w:ascii="Consolas" w:hAnsi="Consolas"/>
      <w:sz w:val="22"/>
      <w:szCs w:val="21"/>
    </w:rPr>
  </w:style>
  <w:style w:type="paragraph" w:styleId="BlockText">
    <w:name w:val="Block Text"/>
    <w:basedOn w:val="Normal"/>
    <w:uiPriority w:val="99"/>
    <w:semiHidden/>
    <w:unhideWhenUsed/>
    <w:rsid w:val="000005E5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cstheme="minorBidi"/>
      <w:i/>
      <w:iCs/>
      <w:color w:val="1F4E79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0005E5"/>
    <w:rPr>
      <w:color w:val="806000" w:themeColor="accent4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0005E5"/>
    <w:rPr>
      <w:color w:val="52565B" w:themeColor="text2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iman/Library/Containers/com.microsoft.Word/Data/Library/Application%20Support/Microsoft/Office/16.0/DTS/Search/%7b744826A8-546E-6A43-9EC5-4F995D0302FC%7dtf0278699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Classic double spaced (blank).dotx</Template>
  <TotalTime>1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Sigdel, Saiman</cp:lastModifiedBy>
  <cp:revision>2</cp:revision>
  <dcterms:created xsi:type="dcterms:W3CDTF">2021-04-01T03:40:00Z</dcterms:created>
  <dcterms:modified xsi:type="dcterms:W3CDTF">2021-04-01T03:42:00Z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LocalizationTags">
    <vt:lpwstr/>
  </property>
  <property fmtid="{D5CDD505-2E9C-101B-9397-08002B2CF9AE}" pid="5" name="Feature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